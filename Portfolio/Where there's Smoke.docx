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20" w:firstRow="1" w:lastRow="0" w:firstColumn="0" w:lastColumn="0" w:noHBand="1" w:noVBand="1"/>
        <w:tblDescription w:val="Table to enter author’s name, address, and contact details, and word count"/>
      </w:tblPr>
      <w:tblGrid>
        <w:gridCol w:w="6302"/>
        <w:gridCol w:w="3058"/>
      </w:tblGrid>
      <w:tr w:rsidR="00867576" w14:paraId="0F4DF041" w14:textId="77777777" w:rsidTr="00624FED">
        <w:trPr>
          <w:cantSplit/>
          <w:trHeight w:hRule="exact" w:val="6394"/>
        </w:trPr>
        <w:tc>
          <w:tcPr>
            <w:tcW w:w="6295" w:type="dxa"/>
          </w:tcPr>
          <w:p w14:paraId="49A43F5F" w14:textId="2575996F" w:rsidR="00867576" w:rsidRDefault="00000000">
            <w:pPr>
              <w:pStyle w:val="NoSpacing"/>
            </w:pPr>
            <w:sdt>
              <w:sdtPr>
                <w:alias w:val="Enter your first name:"/>
                <w:tag w:val="Enter your first name:"/>
                <w:id w:val="-435133713"/>
                <w:placeholder>
                  <w:docPart w:val="CABC33C4E001482A992891D7CC7AC722"/>
                </w:placeholder>
                <w:temporary/>
                <w:showingPlcHdr/>
                <w15:appearance w15:val="hidden"/>
              </w:sdtPr>
              <w:sdtContent>
                <w:r w:rsidR="00234DD3">
                  <w:t>First</w:t>
                </w:r>
                <w:r w:rsidR="00F10F8F">
                  <w:t xml:space="preserve"> Name</w:t>
                </w:r>
              </w:sdtContent>
            </w:sdt>
            <w:r w:rsidR="00234DD3">
              <w:t xml:space="preserve"> </w:t>
            </w:r>
            <w:sdt>
              <w:sdtPr>
                <w:alias w:val="Enter your last name:"/>
                <w:tag w:val=""/>
                <w:id w:val="758651699"/>
                <w:placeholder>
                  <w:docPart w:val="7D8B019D679B41DD9CFAFD84D249DD86"/>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30728F">
                  <w:t>Hollingsworth</w:t>
                </w:r>
              </w:sdtContent>
            </w:sdt>
          </w:p>
          <w:sdt>
            <w:sdtPr>
              <w:alias w:val="Enter street address:"/>
              <w:tag w:val="Enter street address:"/>
              <w:id w:val="-1790809420"/>
              <w:placeholder>
                <w:docPart w:val="083042F4BA204BDA84DC11B92B241558"/>
              </w:placeholder>
              <w:temporary/>
              <w:showingPlcHdr/>
              <w15:appearance w15:val="hidden"/>
            </w:sdtPr>
            <w:sdtContent>
              <w:p w14:paraId="3D200D6F" w14:textId="77777777" w:rsidR="00867576" w:rsidRDefault="00F10F8F">
                <w:pPr>
                  <w:pStyle w:val="NoSpacing"/>
                </w:pPr>
                <w:r>
                  <w:t>Street Address</w:t>
                </w:r>
              </w:p>
            </w:sdtContent>
          </w:sdt>
          <w:sdt>
            <w:sdtPr>
              <w:alias w:val="Enter City, ST ZIP Code:"/>
              <w:tag w:val="Enter City, ST ZIP Code:"/>
              <w:id w:val="-670648556"/>
              <w:placeholder>
                <w:docPart w:val="D296DBBC66534EF59D583A844334854E"/>
              </w:placeholder>
              <w:temporary/>
              <w:showingPlcHdr/>
              <w15:appearance w15:val="hidden"/>
            </w:sdtPr>
            <w:sdtContent>
              <w:p w14:paraId="11B020B6" w14:textId="77777777" w:rsidR="00867576" w:rsidRDefault="00F10F8F">
                <w:pPr>
                  <w:pStyle w:val="NoSpacing"/>
                </w:pPr>
                <w:r>
                  <w:t>City, ST ZIP Code</w:t>
                </w:r>
              </w:p>
            </w:sdtContent>
          </w:sdt>
          <w:sdt>
            <w:sdtPr>
              <w:alias w:val="Enter phone:"/>
              <w:tag w:val="Enter phone:"/>
              <w:id w:val="1236202148"/>
              <w:placeholder>
                <w:docPart w:val="8DCDAA58C02244629D34FAE716B05907"/>
              </w:placeholder>
              <w:temporary/>
              <w:showingPlcHdr/>
              <w15:appearance w15:val="hidden"/>
            </w:sdtPr>
            <w:sdtContent>
              <w:p w14:paraId="2CE3A13D" w14:textId="77777777" w:rsidR="00867576" w:rsidRDefault="00F10F8F">
                <w:pPr>
                  <w:pStyle w:val="NoSpacing"/>
                </w:pPr>
                <w:r>
                  <w:t>Phone Number</w:t>
                </w:r>
              </w:p>
            </w:sdtContent>
          </w:sdt>
          <w:sdt>
            <w:sdtPr>
              <w:alias w:val="Enter email:"/>
              <w:tag w:val="Enter email:"/>
              <w:id w:val="-315190760"/>
              <w:placeholder>
                <w:docPart w:val="7A55235757ED4CD182EBDC0EF54F3B4F"/>
              </w:placeholder>
              <w:temporary/>
              <w:showingPlcHdr/>
              <w15:appearance w15:val="hidden"/>
            </w:sdtPr>
            <w:sdtContent>
              <w:p w14:paraId="33AD60B3" w14:textId="77777777" w:rsidR="00867576" w:rsidRDefault="00F10F8F">
                <w:pPr>
                  <w:pStyle w:val="NoSpacing"/>
                </w:pPr>
                <w:r>
                  <w:t>Email</w:t>
                </w:r>
              </w:p>
            </w:sdtContent>
          </w:sdt>
        </w:tc>
        <w:tc>
          <w:tcPr>
            <w:tcW w:w="3055" w:type="dxa"/>
          </w:tcPr>
          <w:p w14:paraId="1D638E11" w14:textId="77777777" w:rsidR="00867576" w:rsidRDefault="00000000">
            <w:pPr>
              <w:pStyle w:val="NoSpacing"/>
              <w:jc w:val="right"/>
            </w:pPr>
            <w:sdt>
              <w:sdtPr>
                <w:alias w:val="About:"/>
                <w:tag w:val="About:"/>
                <w:id w:val="-738409649"/>
                <w:placeholder>
                  <w:docPart w:val="BECCC6B54EC746FE87A76CE1E66D2547"/>
                </w:placeholder>
                <w:showingPlcHdr/>
                <w15:appearance w15:val="hidden"/>
                <w:text/>
              </w:sdtPr>
              <w:sdtContent>
                <w:r w:rsidR="00624FED">
                  <w:t>About</w:t>
                </w:r>
              </w:sdtContent>
            </w:sdt>
            <w:r w:rsidR="00624FED">
              <w:t xml:space="preserve"> </w:t>
            </w:r>
            <w:sdt>
              <w:sdtPr>
                <w:alias w:val="Enter approximate word count, to the nearest hundred:"/>
                <w:tag w:val="Enter approximate word count, to the nearest hundred:"/>
                <w:id w:val="2125496397"/>
                <w:placeholder>
                  <w:docPart w:val="41939C3872A94FB4AC5B9D347213B40D"/>
                </w:placeholder>
                <w:temporary/>
                <w:showingPlcHdr/>
                <w15:appearance w15:val="hidden"/>
              </w:sdtPr>
              <w:sdtContent>
                <w:r w:rsidR="00F10F8F">
                  <w:t>Number</w:t>
                </w:r>
              </w:sdtContent>
            </w:sdt>
            <w:r w:rsidR="00F10F8F">
              <w:t xml:space="preserve"> </w:t>
            </w:r>
            <w:sdt>
              <w:sdtPr>
                <w:alias w:val="Words:"/>
                <w:tag w:val="Words:"/>
                <w:id w:val="1380892922"/>
                <w:placeholder>
                  <w:docPart w:val="E68C9CA6148247AABECACE14265EFEF9"/>
                </w:placeholder>
                <w:temporary/>
                <w:showingPlcHdr/>
                <w15:appearance w15:val="hidden"/>
              </w:sdtPr>
              <w:sdtContent>
                <w:r w:rsidR="00624FED">
                  <w:t>words</w:t>
                </w:r>
              </w:sdtContent>
            </w:sdt>
          </w:p>
        </w:tc>
      </w:tr>
    </w:tbl>
    <w:p w14:paraId="3C06AB6E" w14:textId="732895FC" w:rsidR="00867576" w:rsidRDefault="00000000">
      <w:pPr>
        <w:pStyle w:val="Heading1"/>
      </w:pPr>
      <w:sdt>
        <w:sdtPr>
          <w:alias w:val="Enter title:"/>
          <w:tag w:val=""/>
          <w:id w:val="970166931"/>
          <w:placeholder>
            <w:docPart w:val="548F54AFAE99409A99F499F9A7C0AED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64218F">
            <w:t>Where there’s Smoke</w:t>
          </w:r>
        </w:sdtContent>
      </w:sdt>
    </w:p>
    <w:p w14:paraId="66EB6F2E" w14:textId="57837919" w:rsidR="00867576" w:rsidRDefault="00000000">
      <w:pPr>
        <w:pStyle w:val="Heading2"/>
      </w:pPr>
      <w:sdt>
        <w:sdtPr>
          <w:alias w:val="By:"/>
          <w:tag w:val="By:"/>
          <w:id w:val="-95938124"/>
          <w:placeholder>
            <w:docPart w:val="65CBCDB54B4D4A8A858DDA9BFE30A7ED"/>
          </w:placeholder>
          <w:showingPlcHdr/>
          <w15:appearance w15:val="hidden"/>
        </w:sdtPr>
        <w:sdtContent>
          <w:r w:rsidR="005B66C2">
            <w:t>By</w:t>
          </w:r>
        </w:sdtContent>
      </w:sdt>
      <w:r w:rsidR="005B66C2">
        <w:t xml:space="preserve"> </w:t>
      </w:r>
      <w:r w:rsidR="0064218F">
        <w:t>Sundance Hollingsworth</w:t>
      </w:r>
    </w:p>
    <w:p w14:paraId="2E866454" w14:textId="400CD7C5" w:rsidR="00847C57" w:rsidRDefault="00847C57" w:rsidP="002020B3"/>
    <w:p w14:paraId="47BE7A1B" w14:textId="715F39F8" w:rsidR="002020B3" w:rsidRDefault="002020B3" w:rsidP="002020B3"/>
    <w:p w14:paraId="6D3FC8F7" w14:textId="7C959812" w:rsidR="002020B3" w:rsidRDefault="002020B3" w:rsidP="002020B3">
      <w:r>
        <w:br/>
      </w:r>
    </w:p>
    <w:p w14:paraId="11F7E56D" w14:textId="6E2935E0" w:rsidR="002020B3" w:rsidRDefault="002020B3" w:rsidP="002020B3"/>
    <w:p w14:paraId="3E04C3D1" w14:textId="57D90310" w:rsidR="002020B3" w:rsidRDefault="002020B3" w:rsidP="002020B3"/>
    <w:p w14:paraId="3B576A5C" w14:textId="23981454" w:rsidR="002020B3" w:rsidRDefault="002020B3" w:rsidP="002020B3"/>
    <w:p w14:paraId="1C50AA3E" w14:textId="5D9FCA30" w:rsidR="002020B3" w:rsidRDefault="002020B3" w:rsidP="002020B3"/>
    <w:p w14:paraId="561C8015" w14:textId="1E6A8E02" w:rsidR="002020B3" w:rsidRDefault="002020B3" w:rsidP="002020B3"/>
    <w:p w14:paraId="78D6972C" w14:textId="5B7278E1" w:rsidR="002020B3" w:rsidRDefault="002020B3" w:rsidP="002020B3"/>
    <w:p w14:paraId="5194405B" w14:textId="2921BA2C" w:rsidR="002020B3" w:rsidRDefault="002020B3" w:rsidP="002020B3"/>
    <w:p w14:paraId="0DEFFEF5" w14:textId="5ECB7592" w:rsidR="002020B3" w:rsidRDefault="002020B3" w:rsidP="002020B3">
      <w:r>
        <w:t xml:space="preserve">The luggage bumped against the carpet and fell against the wall. He’d managed the essentials—basic tech and clothing—but the distribution of weight in the plump bag was uneven. He hadn’t had much time. The fire marshal let him in for only a moment, long enough to grab these few items. </w:t>
      </w:r>
    </w:p>
    <w:p w14:paraId="59BB852F" w14:textId="77777777" w:rsidR="009B22DB" w:rsidRDefault="002020B3" w:rsidP="009B22DB">
      <w:r>
        <w:t>He sniffed his jacket. He smelled like smoke, his baggage smelled like smoke, his hair smelled like smoke, all of his clothes smelled like smoke, and soon enough the hotel suite would smell like smoke. He closed the heavy door and bolted it, crossed to the sleeper couch</w:t>
      </w:r>
      <w:r w:rsidR="002B05EC">
        <w:t xml:space="preserve"> and sat.</w:t>
      </w:r>
      <w:r w:rsidR="009B22DB">
        <w:t xml:space="preserve"> </w:t>
      </w:r>
      <w:r w:rsidR="009B22DB">
        <w:t>He’d only ever stayed in motels so this was definitely an upgrade. The unit had a small living room and kitchen that was separated from the bathroom and bedroom. The layout reminded him of a U-turn and under different circumstances he would have to admit it was nice but he</w:t>
      </w:r>
      <w:r w:rsidR="009B22DB">
        <w:t xml:space="preserve"> wasn’t here by choice</w:t>
      </w:r>
      <w:r w:rsidR="009B22DB">
        <w:t xml:space="preserve">. </w:t>
      </w:r>
    </w:p>
    <w:p w14:paraId="5E2588CA" w14:textId="54FBC4D8" w:rsidR="009B22DB" w:rsidRDefault="009B22DB" w:rsidP="009B22DB">
      <w:r>
        <w:t xml:space="preserve">The fire had started on the floor level apartment, got into the walls. It had taken around forty-five minutes for the firefighters to put it out and by that time all of the first floor and </w:t>
      </w:r>
      <w:r>
        <w:t xml:space="preserve">second floor </w:t>
      </w:r>
      <w:r>
        <w:t xml:space="preserve">had been rendered completely uninhabitable. </w:t>
      </w:r>
      <w:r>
        <w:t xml:space="preserve">It was an amount of damage that was almost unimaginable and if he hadn’t seen it for </w:t>
      </w:r>
      <w:proofErr w:type="gramStart"/>
      <w:r>
        <w:t>himself</w:t>
      </w:r>
      <w:proofErr w:type="gramEnd"/>
      <w:r>
        <w:t xml:space="preserve"> he’d think it was a set for an apocalyptic movie. His own apartment had suffered enough smoke damage to darken the walls and nearly everything had been completely soaked in an effort to contain the fire to the first two floors. </w:t>
      </w:r>
    </w:p>
    <w:p w14:paraId="094143E6" w14:textId="24BA0315" w:rsidR="00D01C32" w:rsidRDefault="009B22DB" w:rsidP="009B22DB">
      <w:r>
        <w:t xml:space="preserve">He buried his head in his hands and wept. </w:t>
      </w:r>
    </w:p>
    <w:p w14:paraId="33967319" w14:textId="45A41C8A" w:rsidR="009B22DB" w:rsidRDefault="009B22DB" w:rsidP="009B22DB">
      <w:pPr>
        <w:jc w:val="center"/>
      </w:pPr>
    </w:p>
    <w:p w14:paraId="3E12D104" w14:textId="054510DA" w:rsidR="009B22DB" w:rsidRDefault="00E54B6B" w:rsidP="009B22DB">
      <w:r>
        <w:t xml:space="preserve">The groceries were </w:t>
      </w:r>
      <w:proofErr w:type="gramStart"/>
      <w:r w:rsidR="002D1D04">
        <w:t>light,</w:t>
      </w:r>
      <w:proofErr w:type="gramEnd"/>
      <w:r w:rsidR="002D1D04">
        <w:t xml:space="preserve"> </w:t>
      </w:r>
      <w:r>
        <w:t>enough for a meal or two, and he unloaded them into the fridge</w:t>
      </w:r>
      <w:r w:rsidR="007577F6">
        <w:t xml:space="preserve">. He placed the bananas and three apples on the </w:t>
      </w:r>
      <w:r w:rsidR="00784B2C">
        <w:t>countertop</w:t>
      </w:r>
      <w:r w:rsidR="007577F6">
        <w:t xml:space="preserve"> and uncorked the bottle of wine. </w:t>
      </w:r>
      <w:r w:rsidR="00784B2C">
        <w:t xml:space="preserve">He tended to be a beer drinker but insurance was footing the bill on this one so he </w:t>
      </w:r>
      <w:r w:rsidR="00240D6F">
        <w:t xml:space="preserve">decided to treat </w:t>
      </w:r>
      <w:r w:rsidR="00240D6F">
        <w:lastRenderedPageBreak/>
        <w:t>himself. That and</w:t>
      </w:r>
      <w:r w:rsidR="009C2B44">
        <w:t xml:space="preserve"> a bottle of wine felt more pleasant than a six pack. </w:t>
      </w:r>
      <w:r w:rsidR="00122B25">
        <w:t xml:space="preserve">He grabbed an apple, poured a glass, and settled into the couch to watch mindless television. </w:t>
      </w:r>
    </w:p>
    <w:sectPr w:rsidR="009B22D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2F35" w14:textId="77777777" w:rsidR="00BF3D0C" w:rsidRDefault="00BF3D0C">
      <w:pPr>
        <w:spacing w:line="240" w:lineRule="auto"/>
      </w:pPr>
      <w:r>
        <w:separator/>
      </w:r>
    </w:p>
  </w:endnote>
  <w:endnote w:type="continuationSeparator" w:id="0">
    <w:p w14:paraId="1DA052AA" w14:textId="77777777" w:rsidR="00BF3D0C" w:rsidRDefault="00BF3D0C">
      <w:pPr>
        <w:spacing w:line="240" w:lineRule="auto"/>
      </w:pPr>
      <w:r>
        <w:continuationSeparator/>
      </w:r>
    </w:p>
  </w:endnote>
  <w:endnote w:type="continuationNotice" w:id="1">
    <w:p w14:paraId="72AA4C55" w14:textId="77777777" w:rsidR="00BF3D0C" w:rsidRDefault="00BF3D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5749" w14:textId="77777777" w:rsidR="00BF3D0C" w:rsidRDefault="00BF3D0C">
      <w:pPr>
        <w:spacing w:line="240" w:lineRule="auto"/>
      </w:pPr>
      <w:r>
        <w:separator/>
      </w:r>
    </w:p>
  </w:footnote>
  <w:footnote w:type="continuationSeparator" w:id="0">
    <w:p w14:paraId="36C2546E" w14:textId="77777777" w:rsidR="00BF3D0C" w:rsidRDefault="00BF3D0C">
      <w:pPr>
        <w:spacing w:line="240" w:lineRule="auto"/>
      </w:pPr>
      <w:r>
        <w:continuationSeparator/>
      </w:r>
    </w:p>
  </w:footnote>
  <w:footnote w:type="continuationNotice" w:id="1">
    <w:p w14:paraId="6E2F6B80" w14:textId="77777777" w:rsidR="00BF3D0C" w:rsidRDefault="00BF3D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01FE" w14:textId="33BE14FF" w:rsidR="00867576" w:rsidRDefault="00000000" w:rsidP="00234DD3">
    <w:pPr>
      <w:pStyle w:val="Header"/>
    </w:pPr>
    <w:sdt>
      <w:sdtPr>
        <w:alias w:val="Author’s Surname:"/>
        <w:tag w:val=""/>
        <w:id w:val="1826322251"/>
        <w:placeholder>
          <w:docPart w:val="EF22E28CFFA34C2C882CA83FDF772EAC"/>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30728F">
          <w:t>Hollingsworth</w:t>
        </w:r>
      </w:sdtContent>
    </w:sdt>
    <w:r w:rsidR="00F10F8F">
      <w:t xml:space="preserve">/ </w:t>
    </w:r>
    <w:sdt>
      <w:sdtPr>
        <w:alias w:val="Title:"/>
        <w:tag w:val=""/>
        <w:id w:val="-345250406"/>
        <w:placeholder>
          <w:docPart w:val="7ABA84C0A2374C3EA6126F903C8C1E7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64218F">
          <w:t>Where there’s Smoke</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num w:numId="1" w16cid:durableId="635373290">
    <w:abstractNumId w:val="9"/>
  </w:num>
  <w:num w:numId="2" w16cid:durableId="280501692">
    <w:abstractNumId w:val="7"/>
  </w:num>
  <w:num w:numId="3" w16cid:durableId="1629050333">
    <w:abstractNumId w:val="6"/>
  </w:num>
  <w:num w:numId="4" w16cid:durableId="567611254">
    <w:abstractNumId w:val="5"/>
  </w:num>
  <w:num w:numId="5" w16cid:durableId="704603576">
    <w:abstractNumId w:val="4"/>
  </w:num>
  <w:num w:numId="6" w16cid:durableId="740055857">
    <w:abstractNumId w:val="8"/>
  </w:num>
  <w:num w:numId="7" w16cid:durableId="447625012">
    <w:abstractNumId w:val="3"/>
  </w:num>
  <w:num w:numId="8" w16cid:durableId="1670674634">
    <w:abstractNumId w:val="2"/>
  </w:num>
  <w:num w:numId="9" w16cid:durableId="329984119">
    <w:abstractNumId w:val="1"/>
  </w:num>
  <w:num w:numId="10" w16cid:durableId="4476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B3"/>
    <w:rsid w:val="000646B0"/>
    <w:rsid w:val="00122B25"/>
    <w:rsid w:val="00133850"/>
    <w:rsid w:val="001D3ABC"/>
    <w:rsid w:val="00200FF5"/>
    <w:rsid w:val="002020B3"/>
    <w:rsid w:val="00234DD3"/>
    <w:rsid w:val="00240D6F"/>
    <w:rsid w:val="00250CF3"/>
    <w:rsid w:val="002645DE"/>
    <w:rsid w:val="00276EAD"/>
    <w:rsid w:val="002B05EC"/>
    <w:rsid w:val="002D1D04"/>
    <w:rsid w:val="0030728F"/>
    <w:rsid w:val="00311FE4"/>
    <w:rsid w:val="00345B4E"/>
    <w:rsid w:val="003930D4"/>
    <w:rsid w:val="003C5682"/>
    <w:rsid w:val="003D4421"/>
    <w:rsid w:val="003F2500"/>
    <w:rsid w:val="00536D48"/>
    <w:rsid w:val="005B66C2"/>
    <w:rsid w:val="0060311B"/>
    <w:rsid w:val="00614469"/>
    <w:rsid w:val="006223C4"/>
    <w:rsid w:val="00624FED"/>
    <w:rsid w:val="00625917"/>
    <w:rsid w:val="0064218F"/>
    <w:rsid w:val="006E49A4"/>
    <w:rsid w:val="006F1537"/>
    <w:rsid w:val="007577F6"/>
    <w:rsid w:val="00784B2C"/>
    <w:rsid w:val="007B17F4"/>
    <w:rsid w:val="007E574E"/>
    <w:rsid w:val="0082022A"/>
    <w:rsid w:val="0084654D"/>
    <w:rsid w:val="00847C57"/>
    <w:rsid w:val="008547BD"/>
    <w:rsid w:val="00867576"/>
    <w:rsid w:val="00981564"/>
    <w:rsid w:val="00986011"/>
    <w:rsid w:val="009B0A02"/>
    <w:rsid w:val="009B22DB"/>
    <w:rsid w:val="009C2B44"/>
    <w:rsid w:val="009E751B"/>
    <w:rsid w:val="00AC0180"/>
    <w:rsid w:val="00AC03AB"/>
    <w:rsid w:val="00AF7F76"/>
    <w:rsid w:val="00B27119"/>
    <w:rsid w:val="00B41D63"/>
    <w:rsid w:val="00BF3D0C"/>
    <w:rsid w:val="00C80FA3"/>
    <w:rsid w:val="00C93C79"/>
    <w:rsid w:val="00C9572D"/>
    <w:rsid w:val="00CE41AC"/>
    <w:rsid w:val="00CE4E15"/>
    <w:rsid w:val="00D01C32"/>
    <w:rsid w:val="00D45DA3"/>
    <w:rsid w:val="00D75948"/>
    <w:rsid w:val="00D82555"/>
    <w:rsid w:val="00D875CA"/>
    <w:rsid w:val="00E11C1F"/>
    <w:rsid w:val="00E54B6B"/>
    <w:rsid w:val="00EB3F84"/>
    <w:rsid w:val="00EC0D04"/>
    <w:rsid w:val="00F10F8F"/>
    <w:rsid w:val="00F27A1A"/>
    <w:rsid w:val="00F61C33"/>
    <w:rsid w:val="00FC612E"/>
    <w:rsid w:val="00FF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1063F1"/>
  <w15:chartTrackingRefBased/>
  <w15:docId w15:val="{7C04D1E2-D237-4BB1-B122-0E460B6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37"/>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Revision">
    <w:name w:val="Revision"/>
    <w:hidden/>
    <w:uiPriority w:val="99"/>
    <w:semiHidden/>
    <w:rsid w:val="0030728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ny%20Hollingsworth\AppData\Roaming\Microsoft\Templates\Story%20manuscript%20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BC33C4E001482A992891D7CC7AC722"/>
        <w:category>
          <w:name w:val="General"/>
          <w:gallery w:val="placeholder"/>
        </w:category>
        <w:types>
          <w:type w:val="bbPlcHdr"/>
        </w:types>
        <w:behaviors>
          <w:behavior w:val="content"/>
        </w:behaviors>
        <w:guid w:val="{B257FDDF-207C-437F-A193-706193D15691}"/>
      </w:docPartPr>
      <w:docPartBody>
        <w:p w:rsidR="00D72C40" w:rsidRDefault="00000000">
          <w:pPr>
            <w:pStyle w:val="CABC33C4E001482A992891D7CC7AC722"/>
          </w:pPr>
          <w:r>
            <w:t>First Name</w:t>
          </w:r>
        </w:p>
      </w:docPartBody>
    </w:docPart>
    <w:docPart>
      <w:docPartPr>
        <w:name w:val="7D8B019D679B41DD9CFAFD84D249DD86"/>
        <w:category>
          <w:name w:val="General"/>
          <w:gallery w:val="placeholder"/>
        </w:category>
        <w:types>
          <w:type w:val="bbPlcHdr"/>
        </w:types>
        <w:behaviors>
          <w:behavior w:val="content"/>
        </w:behaviors>
        <w:guid w:val="{3EB83625-267C-41F4-B75F-EA3CEF7F5072}"/>
      </w:docPartPr>
      <w:docPartBody>
        <w:p w:rsidR="00D72C40" w:rsidRDefault="00000000">
          <w:pPr>
            <w:pStyle w:val="7D8B019D679B41DD9CFAFD84D249DD86"/>
          </w:pPr>
          <w:r>
            <w:t>Last Name</w:t>
          </w:r>
        </w:p>
      </w:docPartBody>
    </w:docPart>
    <w:docPart>
      <w:docPartPr>
        <w:name w:val="083042F4BA204BDA84DC11B92B241558"/>
        <w:category>
          <w:name w:val="General"/>
          <w:gallery w:val="placeholder"/>
        </w:category>
        <w:types>
          <w:type w:val="bbPlcHdr"/>
        </w:types>
        <w:behaviors>
          <w:behavior w:val="content"/>
        </w:behaviors>
        <w:guid w:val="{CE6E07B2-69AA-4DD1-9D9D-3D0D08C7475A}"/>
      </w:docPartPr>
      <w:docPartBody>
        <w:p w:rsidR="00D72C40" w:rsidRDefault="00000000">
          <w:pPr>
            <w:pStyle w:val="083042F4BA204BDA84DC11B92B241558"/>
          </w:pPr>
          <w:r>
            <w:t>Street Address</w:t>
          </w:r>
        </w:p>
      </w:docPartBody>
    </w:docPart>
    <w:docPart>
      <w:docPartPr>
        <w:name w:val="D296DBBC66534EF59D583A844334854E"/>
        <w:category>
          <w:name w:val="General"/>
          <w:gallery w:val="placeholder"/>
        </w:category>
        <w:types>
          <w:type w:val="bbPlcHdr"/>
        </w:types>
        <w:behaviors>
          <w:behavior w:val="content"/>
        </w:behaviors>
        <w:guid w:val="{2C4FB8D6-09CF-489D-A3B9-7480BB1A2EC0}"/>
      </w:docPartPr>
      <w:docPartBody>
        <w:p w:rsidR="00D72C40" w:rsidRDefault="00000000">
          <w:pPr>
            <w:pStyle w:val="D296DBBC66534EF59D583A844334854E"/>
          </w:pPr>
          <w:r>
            <w:t>City, ST ZIP Code</w:t>
          </w:r>
        </w:p>
      </w:docPartBody>
    </w:docPart>
    <w:docPart>
      <w:docPartPr>
        <w:name w:val="8DCDAA58C02244629D34FAE716B05907"/>
        <w:category>
          <w:name w:val="General"/>
          <w:gallery w:val="placeholder"/>
        </w:category>
        <w:types>
          <w:type w:val="bbPlcHdr"/>
        </w:types>
        <w:behaviors>
          <w:behavior w:val="content"/>
        </w:behaviors>
        <w:guid w:val="{A28E2EA1-446B-40FB-A718-CED46AB98E36}"/>
      </w:docPartPr>
      <w:docPartBody>
        <w:p w:rsidR="00D72C40" w:rsidRDefault="00000000">
          <w:pPr>
            <w:pStyle w:val="8DCDAA58C02244629D34FAE716B05907"/>
          </w:pPr>
          <w:r>
            <w:t>Phone Number</w:t>
          </w:r>
        </w:p>
      </w:docPartBody>
    </w:docPart>
    <w:docPart>
      <w:docPartPr>
        <w:name w:val="7A55235757ED4CD182EBDC0EF54F3B4F"/>
        <w:category>
          <w:name w:val="General"/>
          <w:gallery w:val="placeholder"/>
        </w:category>
        <w:types>
          <w:type w:val="bbPlcHdr"/>
        </w:types>
        <w:behaviors>
          <w:behavior w:val="content"/>
        </w:behaviors>
        <w:guid w:val="{90191D21-9464-40E8-8EBA-1CCA5D88EC9E}"/>
      </w:docPartPr>
      <w:docPartBody>
        <w:p w:rsidR="00D72C40" w:rsidRDefault="00000000">
          <w:pPr>
            <w:pStyle w:val="7A55235757ED4CD182EBDC0EF54F3B4F"/>
          </w:pPr>
          <w:r>
            <w:t>Email</w:t>
          </w:r>
        </w:p>
      </w:docPartBody>
    </w:docPart>
    <w:docPart>
      <w:docPartPr>
        <w:name w:val="BECCC6B54EC746FE87A76CE1E66D2547"/>
        <w:category>
          <w:name w:val="General"/>
          <w:gallery w:val="placeholder"/>
        </w:category>
        <w:types>
          <w:type w:val="bbPlcHdr"/>
        </w:types>
        <w:behaviors>
          <w:behavior w:val="content"/>
        </w:behaviors>
        <w:guid w:val="{59F38ABE-7093-4547-9CAD-C2FD507E5BDF}"/>
      </w:docPartPr>
      <w:docPartBody>
        <w:p w:rsidR="00D72C40" w:rsidRDefault="00000000">
          <w:pPr>
            <w:pStyle w:val="BECCC6B54EC746FE87A76CE1E66D2547"/>
          </w:pPr>
          <w:r>
            <w:t>About</w:t>
          </w:r>
        </w:p>
      </w:docPartBody>
    </w:docPart>
    <w:docPart>
      <w:docPartPr>
        <w:name w:val="41939C3872A94FB4AC5B9D347213B40D"/>
        <w:category>
          <w:name w:val="General"/>
          <w:gallery w:val="placeholder"/>
        </w:category>
        <w:types>
          <w:type w:val="bbPlcHdr"/>
        </w:types>
        <w:behaviors>
          <w:behavior w:val="content"/>
        </w:behaviors>
        <w:guid w:val="{1F60E796-4C80-45BE-9D31-EEAA73DBCB96}"/>
      </w:docPartPr>
      <w:docPartBody>
        <w:p w:rsidR="00D72C40" w:rsidRDefault="00000000">
          <w:pPr>
            <w:pStyle w:val="41939C3872A94FB4AC5B9D347213B40D"/>
          </w:pPr>
          <w:r>
            <w:t>Number</w:t>
          </w:r>
        </w:p>
      </w:docPartBody>
    </w:docPart>
    <w:docPart>
      <w:docPartPr>
        <w:name w:val="E68C9CA6148247AABECACE14265EFEF9"/>
        <w:category>
          <w:name w:val="General"/>
          <w:gallery w:val="placeholder"/>
        </w:category>
        <w:types>
          <w:type w:val="bbPlcHdr"/>
        </w:types>
        <w:behaviors>
          <w:behavior w:val="content"/>
        </w:behaviors>
        <w:guid w:val="{21AF8B89-DA41-48E8-9969-44F03DE97238}"/>
      </w:docPartPr>
      <w:docPartBody>
        <w:p w:rsidR="00D72C40" w:rsidRDefault="00000000">
          <w:pPr>
            <w:pStyle w:val="E68C9CA6148247AABECACE14265EFEF9"/>
          </w:pPr>
          <w:r>
            <w:t>words</w:t>
          </w:r>
        </w:p>
      </w:docPartBody>
    </w:docPart>
    <w:docPart>
      <w:docPartPr>
        <w:name w:val="548F54AFAE99409A99F499F9A7C0AED4"/>
        <w:category>
          <w:name w:val="General"/>
          <w:gallery w:val="placeholder"/>
        </w:category>
        <w:types>
          <w:type w:val="bbPlcHdr"/>
        </w:types>
        <w:behaviors>
          <w:behavior w:val="content"/>
        </w:behaviors>
        <w:guid w:val="{0EE3176E-C7DA-4428-82BD-13F43B400820}"/>
      </w:docPartPr>
      <w:docPartBody>
        <w:p w:rsidR="00D72C40" w:rsidRDefault="00000000">
          <w:pPr>
            <w:pStyle w:val="548F54AFAE99409A99F499F9A7C0AED4"/>
          </w:pPr>
          <w:r>
            <w:t>title</w:t>
          </w:r>
        </w:p>
      </w:docPartBody>
    </w:docPart>
    <w:docPart>
      <w:docPartPr>
        <w:name w:val="65CBCDB54B4D4A8A858DDA9BFE30A7ED"/>
        <w:category>
          <w:name w:val="General"/>
          <w:gallery w:val="placeholder"/>
        </w:category>
        <w:types>
          <w:type w:val="bbPlcHdr"/>
        </w:types>
        <w:behaviors>
          <w:behavior w:val="content"/>
        </w:behaviors>
        <w:guid w:val="{A7FBB8DB-2587-4D4B-B6E6-5FDF63644A26}"/>
      </w:docPartPr>
      <w:docPartBody>
        <w:p w:rsidR="00D72C40" w:rsidRDefault="00000000">
          <w:pPr>
            <w:pStyle w:val="65CBCDB54B4D4A8A858DDA9BFE30A7ED"/>
          </w:pPr>
          <w:r>
            <w:t>By</w:t>
          </w:r>
        </w:p>
      </w:docPartBody>
    </w:docPart>
    <w:docPart>
      <w:docPartPr>
        <w:name w:val="7ABA84C0A2374C3EA6126F903C8C1E71"/>
        <w:category>
          <w:name w:val="General"/>
          <w:gallery w:val="placeholder"/>
        </w:category>
        <w:types>
          <w:type w:val="bbPlcHdr"/>
        </w:types>
        <w:behaviors>
          <w:behavior w:val="content"/>
        </w:behaviors>
        <w:guid w:val="{4F919668-20A4-42D0-9688-151B485AA511}"/>
      </w:docPartPr>
      <w:docPartBody>
        <w:p w:rsidR="00D72C40" w:rsidRDefault="00000000">
          <w:pPr>
            <w:pStyle w:val="7ABA84C0A2374C3EA6126F903C8C1E71"/>
          </w:pPr>
          <w:r>
            <w:t>Generally underlining should be used instead of italics, but if uncertain, consult submission guidelines.</w:t>
          </w:r>
        </w:p>
      </w:docPartBody>
    </w:docPart>
    <w:docPart>
      <w:docPartPr>
        <w:name w:val="EF22E28CFFA34C2C882CA83FDF772EAC"/>
        <w:category>
          <w:name w:val="General"/>
          <w:gallery w:val="placeholder"/>
        </w:category>
        <w:types>
          <w:type w:val="bbPlcHdr"/>
        </w:types>
        <w:behaviors>
          <w:behavior w:val="content"/>
        </w:behaviors>
        <w:guid w:val="{6226ADD1-ACD2-452B-BB81-B85F3211E73C}"/>
      </w:docPartPr>
      <w:docPartBody>
        <w:p w:rsidR="00D72C40" w:rsidRDefault="00000000">
          <w:pPr>
            <w:pStyle w:val="EF22E28CFFA34C2C882CA83FDF772EAC"/>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B6"/>
    <w:rsid w:val="003B47B6"/>
    <w:rsid w:val="003F3B0C"/>
    <w:rsid w:val="00D7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C33C4E001482A992891D7CC7AC722">
    <w:name w:val="CABC33C4E001482A992891D7CC7AC722"/>
  </w:style>
  <w:style w:type="paragraph" w:customStyle="1" w:styleId="7D8B019D679B41DD9CFAFD84D249DD86">
    <w:name w:val="7D8B019D679B41DD9CFAFD84D249DD86"/>
  </w:style>
  <w:style w:type="paragraph" w:customStyle="1" w:styleId="083042F4BA204BDA84DC11B92B241558">
    <w:name w:val="083042F4BA204BDA84DC11B92B241558"/>
  </w:style>
  <w:style w:type="paragraph" w:customStyle="1" w:styleId="D296DBBC66534EF59D583A844334854E">
    <w:name w:val="D296DBBC66534EF59D583A844334854E"/>
  </w:style>
  <w:style w:type="paragraph" w:customStyle="1" w:styleId="8DCDAA58C02244629D34FAE716B05907">
    <w:name w:val="8DCDAA58C02244629D34FAE716B05907"/>
  </w:style>
  <w:style w:type="paragraph" w:customStyle="1" w:styleId="7A55235757ED4CD182EBDC0EF54F3B4F">
    <w:name w:val="7A55235757ED4CD182EBDC0EF54F3B4F"/>
  </w:style>
  <w:style w:type="paragraph" w:customStyle="1" w:styleId="BECCC6B54EC746FE87A76CE1E66D2547">
    <w:name w:val="BECCC6B54EC746FE87A76CE1E66D2547"/>
  </w:style>
  <w:style w:type="paragraph" w:customStyle="1" w:styleId="41939C3872A94FB4AC5B9D347213B40D">
    <w:name w:val="41939C3872A94FB4AC5B9D347213B40D"/>
  </w:style>
  <w:style w:type="paragraph" w:customStyle="1" w:styleId="E68C9CA6148247AABECACE14265EFEF9">
    <w:name w:val="E68C9CA6148247AABECACE14265EFEF9"/>
  </w:style>
  <w:style w:type="paragraph" w:customStyle="1" w:styleId="548F54AFAE99409A99F499F9A7C0AED4">
    <w:name w:val="548F54AFAE99409A99F499F9A7C0AED4"/>
  </w:style>
  <w:style w:type="paragraph" w:customStyle="1" w:styleId="65CBCDB54B4D4A8A858DDA9BFE30A7ED">
    <w:name w:val="65CBCDB54B4D4A8A858DDA9BFE30A7ED"/>
  </w:style>
  <w:style w:type="paragraph" w:customStyle="1" w:styleId="7ABA84C0A2374C3EA6126F903C8C1E71">
    <w:name w:val="7ABA84C0A2374C3EA6126F903C8C1E71"/>
  </w:style>
  <w:style w:type="paragraph" w:customStyle="1" w:styleId="EF22E28CFFA34C2C882CA83FDF772EAC">
    <w:name w:val="EF22E28CFFA34C2C882CA83FDF772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manuscript format</Template>
  <TotalTime>1440</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Sunny Hollingsworth</dc:creator>
  <cp:keywords>Hollingsworth</cp:keywords>
  <dc:description>Where there’s Smoke</dc:description>
  <cp:lastModifiedBy>Sundance Hollingsworth</cp:lastModifiedBy>
  <cp:revision>32</cp:revision>
  <dcterms:created xsi:type="dcterms:W3CDTF">2023-01-12T17:49:00Z</dcterms:created>
  <dcterms:modified xsi:type="dcterms:W3CDTF">2023-01-13T17:59:00Z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